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FAC" w:rsidRPr="009A46EF" w:rsidRDefault="009A46EF" w:rsidP="009A46EF">
      <w:pPr>
        <w:pStyle w:val="ContactInformation"/>
        <w:spacing w:after="100" w:afterAutospacing="1" w:line="240" w:lineRule="auto"/>
        <w:jc w:val="center"/>
        <w:rPr>
          <w:sz w:val="20"/>
        </w:rPr>
      </w:pPr>
      <w:r w:rsidRPr="009A46EF">
        <w:rPr>
          <w:b/>
        </w:rPr>
        <w:t>AYUSHI RATHORE</w:t>
      </w:r>
      <w:r w:rsidRPr="009A46EF">
        <w:rPr>
          <w:sz w:val="20"/>
        </w:rPr>
        <w:br/>
        <w:t>14/128 Galie Girdharilal, Near Ramlila Ground, G.T. Road, Aligarh-202001</w:t>
      </w:r>
      <w:r w:rsidRPr="009A46EF">
        <w:rPr>
          <w:sz w:val="20"/>
        </w:rPr>
        <w:br/>
        <w:t>email:</w:t>
      </w:r>
      <w:hyperlink r:id="rId8" w:history="1">
        <w:r w:rsidRPr="009A46EF">
          <w:rPr>
            <w:rStyle w:val="Hyperlink"/>
            <w:color w:val="000000" w:themeColor="text1"/>
            <w:sz w:val="20"/>
            <w:u w:val="none"/>
          </w:rPr>
          <w:t>ayushirathore147@gmail.com</w:t>
        </w:r>
      </w:hyperlink>
      <w:r w:rsidRPr="009A46EF">
        <w:rPr>
          <w:sz w:val="20"/>
        </w:rPr>
        <w:t xml:space="preserve"> , Phone: +91 9897105902</w:t>
      </w:r>
    </w:p>
    <w:tbl>
      <w:tblPr>
        <w:tblW w:w="5000" w:type="pct"/>
        <w:tblInd w:w="-5" w:type="dxa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706"/>
        <w:gridCol w:w="851"/>
        <w:gridCol w:w="6083"/>
      </w:tblGrid>
      <w:tr w:rsidR="009A46EF" w:rsidRPr="006063A7" w:rsidTr="00596C66">
        <w:tc>
          <w:tcPr>
            <w:tcW w:w="1706" w:type="dxa"/>
          </w:tcPr>
          <w:p w:rsidR="009A46EF" w:rsidRPr="009A46EF" w:rsidRDefault="009A46EF" w:rsidP="008622A1">
            <w:pPr>
              <w:pStyle w:val="Heading1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A46EF">
              <w:rPr>
                <w:rFonts w:ascii="Times New Roman" w:hAnsi="Times New Roman"/>
                <w:sz w:val="24"/>
                <w:szCs w:val="24"/>
                <w:u w:val="single"/>
              </w:rPr>
              <w:t>Objective</w:t>
            </w:r>
          </w:p>
        </w:tc>
        <w:tc>
          <w:tcPr>
            <w:tcW w:w="6934" w:type="dxa"/>
            <w:gridSpan w:val="2"/>
          </w:tcPr>
          <w:p w:rsidR="009A46EF" w:rsidRPr="006063A7" w:rsidRDefault="009A46EF" w:rsidP="008622A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3A7">
              <w:rPr>
                <w:rFonts w:ascii="Times New Roman" w:hAnsi="Times New Roman" w:cs="Times New Roman"/>
                <w:sz w:val="20"/>
                <w:szCs w:val="20"/>
              </w:rPr>
              <w:t>To be part of an organization as cyber security specialist which will help in value addition and serve as a spring board to move ahead in my career by providing me interesting career opportunities 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 harness the best of my caliber</w:t>
            </w:r>
            <w:r w:rsidRPr="006063A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A46EF" w:rsidRPr="006063A7" w:rsidTr="00267579">
        <w:tc>
          <w:tcPr>
            <w:tcW w:w="1706" w:type="dxa"/>
          </w:tcPr>
          <w:p w:rsidR="009A46EF" w:rsidRPr="009A46EF" w:rsidRDefault="009A46EF" w:rsidP="008622A1">
            <w:pPr>
              <w:pStyle w:val="Heading1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A46EF">
              <w:rPr>
                <w:rFonts w:ascii="Times New Roman" w:hAnsi="Times New Roman"/>
                <w:sz w:val="24"/>
                <w:szCs w:val="24"/>
                <w:u w:val="single"/>
              </w:rPr>
              <w:t>Experience</w:t>
            </w:r>
          </w:p>
        </w:tc>
        <w:tc>
          <w:tcPr>
            <w:tcW w:w="6934" w:type="dxa"/>
            <w:gridSpan w:val="2"/>
          </w:tcPr>
          <w:p w:rsidR="009A46EF" w:rsidRDefault="009A46EF" w:rsidP="008622A1">
            <w:pPr>
              <w:pStyle w:val="Heading1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0842F9">
              <w:rPr>
                <w:rFonts w:ascii="Times New Roman" w:hAnsi="Times New Roman"/>
                <w:b w:val="0"/>
                <w:sz w:val="20"/>
                <w:szCs w:val="20"/>
              </w:rPr>
              <w:t>Research Intern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 xml:space="preserve"> for 2 months</w:t>
            </w:r>
            <w:r w:rsidR="005012DF">
              <w:rPr>
                <w:rFonts w:ascii="Times New Roman" w:hAnsi="Times New Roman"/>
                <w:b w:val="0"/>
                <w:sz w:val="20"/>
                <w:szCs w:val="20"/>
              </w:rPr>
              <w:t xml:space="preserve"> during summer</w:t>
            </w:r>
            <w:r w:rsidRPr="000842F9">
              <w:rPr>
                <w:rFonts w:ascii="Times New Roman" w:hAnsi="Times New Roman"/>
                <w:b w:val="0"/>
                <w:sz w:val="20"/>
                <w:szCs w:val="20"/>
              </w:rPr>
              <w:t xml:space="preserve"> at Department of Computer Science Engineering, Aligarh Muslim University, Aligarh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>.</w:t>
            </w:r>
          </w:p>
          <w:p w:rsidR="009A46EF" w:rsidRPr="000842F9" w:rsidRDefault="009A46EF" w:rsidP="008622A1">
            <w:pPr>
              <w:pStyle w:val="Heading1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</w:rPr>
              <w:t>Developed a parking management system using the IoT Technology.</w:t>
            </w:r>
          </w:p>
        </w:tc>
      </w:tr>
      <w:tr w:rsidR="00596C66" w:rsidRPr="006063A7" w:rsidTr="00267579">
        <w:tc>
          <w:tcPr>
            <w:tcW w:w="1706" w:type="dxa"/>
          </w:tcPr>
          <w:p w:rsidR="00596C66" w:rsidRPr="009A46EF" w:rsidRDefault="00596C66" w:rsidP="00596C66">
            <w:pPr>
              <w:pStyle w:val="Heading1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A46EF">
              <w:rPr>
                <w:rFonts w:ascii="Times New Roman" w:hAnsi="Times New Roman"/>
                <w:sz w:val="24"/>
                <w:szCs w:val="24"/>
                <w:u w:val="single"/>
              </w:rPr>
              <w:t>Education</w:t>
            </w:r>
          </w:p>
        </w:tc>
        <w:tc>
          <w:tcPr>
            <w:tcW w:w="851" w:type="dxa"/>
          </w:tcPr>
          <w:p w:rsidR="00596C66" w:rsidRPr="006A0A1C" w:rsidRDefault="00596C66" w:rsidP="00596C6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2017</w:t>
            </w:r>
          </w:p>
        </w:tc>
        <w:tc>
          <w:tcPr>
            <w:tcW w:w="6083" w:type="dxa"/>
          </w:tcPr>
          <w:p w:rsidR="00596C66" w:rsidRPr="006A0A1C" w:rsidRDefault="005405CB" w:rsidP="00596C6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B.Tech</w:t>
            </w:r>
            <w:r w:rsidR="00596C66">
              <w:rPr>
                <w:rFonts w:ascii="Times New Roman" w:hAnsi="Times New Roman" w:cs="Times New Roman"/>
                <w:sz w:val="20"/>
                <w:szCs w:val="20"/>
              </w:rPr>
              <w:t xml:space="preserve"> in CSE with 75.3% from </w:t>
            </w:r>
            <w:r w:rsidR="00596C66" w:rsidRPr="003B0FC9">
              <w:rPr>
                <w:rFonts w:ascii="Times New Roman" w:hAnsi="Times New Roman" w:cs="Times New Roman"/>
                <w:sz w:val="20"/>
                <w:szCs w:val="20"/>
              </w:rPr>
              <w:t>JSS Academy of Technical Education, Noida</w:t>
            </w:r>
            <w:r w:rsidR="00596C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96C66" w:rsidRPr="006063A7" w:rsidTr="00267579">
        <w:tc>
          <w:tcPr>
            <w:tcW w:w="1706" w:type="dxa"/>
          </w:tcPr>
          <w:p w:rsidR="00596C66" w:rsidRPr="009A46EF" w:rsidRDefault="00596C66" w:rsidP="00596C66">
            <w:pPr>
              <w:pStyle w:val="Heading1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:rsidR="00596C66" w:rsidRPr="006063A7" w:rsidRDefault="00596C66" w:rsidP="00596C66">
            <w:pPr>
              <w:pStyle w:val="Heading1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2014</w:t>
            </w:r>
          </w:p>
        </w:tc>
        <w:tc>
          <w:tcPr>
            <w:tcW w:w="6083" w:type="dxa"/>
          </w:tcPr>
          <w:p w:rsidR="00596C66" w:rsidRPr="00596C66" w:rsidRDefault="00596C66" w:rsidP="00596C6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63A7">
              <w:rPr>
                <w:rFonts w:ascii="Times New Roman" w:hAnsi="Times New Roman"/>
                <w:sz w:val="20"/>
                <w:szCs w:val="20"/>
              </w:rPr>
              <w:t>Diploma in Engineering (IT)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596C66">
              <w:rPr>
                <w:rFonts w:ascii="Times New Roman" w:hAnsi="Times New Roman" w:cs="Times New Roman"/>
                <w:sz w:val="20"/>
                <w:szCs w:val="20"/>
              </w:rPr>
              <w:t>with 77.8%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from </w:t>
            </w:r>
            <w:r w:rsidRPr="003B0FC9">
              <w:rPr>
                <w:rFonts w:ascii="Times New Roman" w:hAnsi="Times New Roman" w:cs="Times New Roman"/>
                <w:sz w:val="20"/>
                <w:szCs w:val="20"/>
              </w:rPr>
              <w:t>Women’s Polytechnic, Aligarh Muslim University, Aligarh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596C66" w:rsidRPr="006063A7" w:rsidTr="00267579">
        <w:tc>
          <w:tcPr>
            <w:tcW w:w="1706" w:type="dxa"/>
          </w:tcPr>
          <w:p w:rsidR="00596C66" w:rsidRPr="009A46EF" w:rsidRDefault="00596C66" w:rsidP="00596C66">
            <w:pPr>
              <w:pStyle w:val="Heading1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:rsidR="00596C66" w:rsidRPr="006063A7" w:rsidRDefault="00596C66" w:rsidP="00596C66">
            <w:pPr>
              <w:pStyle w:val="Heading1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2011</w:t>
            </w:r>
          </w:p>
        </w:tc>
        <w:tc>
          <w:tcPr>
            <w:tcW w:w="6083" w:type="dxa"/>
          </w:tcPr>
          <w:p w:rsidR="00596C66" w:rsidRPr="006063A7" w:rsidRDefault="00596C66" w:rsidP="00596C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SSC with 8.8 CGPA from </w:t>
            </w:r>
            <w:r w:rsidRPr="003B0FC9">
              <w:rPr>
                <w:rFonts w:ascii="Times New Roman" w:hAnsi="Times New Roman" w:cs="Times New Roman"/>
                <w:sz w:val="20"/>
                <w:szCs w:val="20"/>
              </w:rPr>
              <w:t>Maharishi Vidya Mandir,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0FC9">
              <w:rPr>
                <w:rFonts w:ascii="Times New Roman" w:hAnsi="Times New Roman" w:cs="Times New Roman"/>
                <w:sz w:val="20"/>
                <w:szCs w:val="20"/>
              </w:rPr>
              <w:t>Aligarh</w:t>
            </w:r>
          </w:p>
        </w:tc>
      </w:tr>
      <w:tr w:rsidR="00596C66" w:rsidRPr="006063A7" w:rsidTr="00267579">
        <w:tc>
          <w:tcPr>
            <w:tcW w:w="1706" w:type="dxa"/>
          </w:tcPr>
          <w:p w:rsidR="00596C66" w:rsidRPr="009A46EF" w:rsidRDefault="00596C66" w:rsidP="00596C66">
            <w:pPr>
              <w:pStyle w:val="Heading1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A46EF">
              <w:rPr>
                <w:rFonts w:ascii="Times New Roman" w:hAnsi="Times New Roman"/>
                <w:sz w:val="24"/>
                <w:szCs w:val="24"/>
                <w:u w:val="single"/>
              </w:rPr>
              <w:t>Publication</w:t>
            </w:r>
          </w:p>
        </w:tc>
        <w:tc>
          <w:tcPr>
            <w:tcW w:w="6934" w:type="dxa"/>
            <w:gridSpan w:val="2"/>
          </w:tcPr>
          <w:p w:rsidR="00596C66" w:rsidRPr="006063A7" w:rsidRDefault="00596C66" w:rsidP="00596C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Published, </w:t>
            </w:r>
            <w:r w:rsidRPr="006063A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“</w:t>
            </w:r>
            <w:r w:rsidRPr="003B0FC9">
              <w:rPr>
                <w:rFonts w:ascii="Times New Roman" w:hAnsi="Times New Roman" w:cs="Times New Roman"/>
                <w:b/>
                <w:i/>
                <w:color w:val="222222"/>
                <w:sz w:val="20"/>
                <w:szCs w:val="20"/>
                <w:shd w:val="clear" w:color="auto" w:fill="FFFFFF"/>
              </w:rPr>
              <w:t>Effective Greenhouse Monitoring and Controlling using Recurrent Fuzzy Neural Network</w:t>
            </w:r>
            <w:r w:rsidRPr="006063A7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”</w:t>
            </w:r>
            <w:r w:rsidRPr="006063A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6063A7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6063A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6063A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063A7">
              <w:rPr>
                <w:rFonts w:ascii="Times New Roman" w:hAnsi="Times New Roman" w:cs="Times New Roman"/>
                <w:sz w:val="20"/>
                <w:szCs w:val="20"/>
              </w:rPr>
              <w:t xml:space="preserve"> International Conference on Advanced Computing, Engineering and Technology,2017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the paper will also be published in Journal Titled Journal of Engineering and Applied Sciences — Scopus Index.</w:t>
            </w:r>
          </w:p>
          <w:p w:rsidR="00596C66" w:rsidRPr="006063A7" w:rsidRDefault="00596C66" w:rsidP="00596C6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Published, </w:t>
            </w:r>
            <w:r w:rsidRPr="006063A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"</w:t>
            </w:r>
            <w:r w:rsidRPr="003B0FC9">
              <w:rPr>
                <w:rStyle w:val="Emphasis"/>
                <w:rFonts w:ascii="Times New Roman" w:hAnsi="Times New Roman" w:cs="Times New Roman"/>
                <w:b/>
                <w:color w:val="0D0D0D" w:themeColor="text1" w:themeTint="F2"/>
                <w:sz w:val="20"/>
                <w:szCs w:val="20"/>
                <w:shd w:val="clear" w:color="auto" w:fill="FFFFFF"/>
              </w:rPr>
              <w:t>Efficient Parking Management Using the IoT Technology</w:t>
            </w:r>
            <w:r w:rsidRPr="006063A7">
              <w:rPr>
                <w:rFonts w:ascii="Times New Roman" w:hAnsi="Times New Roman" w:cs="Times New Roman"/>
                <w:b/>
                <w:color w:val="0D0D0D" w:themeColor="text1" w:themeTint="F2"/>
                <w:sz w:val="20"/>
                <w:szCs w:val="20"/>
                <w:shd w:val="clear" w:color="auto" w:fill="FFFFFF"/>
              </w:rPr>
              <w:t>"</w:t>
            </w:r>
            <w:r w:rsidRPr="006063A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 International Journal of Computer Sciences and Engineering, Vol.5, Issue.9, pp.208-212, 2017.</w:t>
            </w:r>
          </w:p>
        </w:tc>
      </w:tr>
      <w:tr w:rsidR="00596C66" w:rsidRPr="006063A7" w:rsidTr="00596C66">
        <w:tc>
          <w:tcPr>
            <w:tcW w:w="1706" w:type="dxa"/>
          </w:tcPr>
          <w:p w:rsidR="00596C66" w:rsidRPr="009A46EF" w:rsidRDefault="00596C66" w:rsidP="00596C66">
            <w:pPr>
              <w:pStyle w:val="Heading1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A46EF">
              <w:rPr>
                <w:rFonts w:ascii="Times New Roman" w:hAnsi="Times New Roman"/>
                <w:sz w:val="24"/>
                <w:szCs w:val="24"/>
                <w:u w:val="single"/>
              </w:rPr>
              <w:t>Projects</w:t>
            </w:r>
          </w:p>
        </w:tc>
        <w:tc>
          <w:tcPr>
            <w:tcW w:w="6934" w:type="dxa"/>
            <w:gridSpan w:val="2"/>
          </w:tcPr>
          <w:p w:rsidR="00596C66" w:rsidRPr="00350591" w:rsidRDefault="00596C66" w:rsidP="00596C6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350591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 xml:space="preserve">Greenhouse Monitoring and Controlling System </w:t>
            </w:r>
            <w:r w:rsidR="005012DF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using the IoT Technology. The system uses various sensors and monitor the greenhouse environment and notifies the concerned authority about the critical conditions of greenhouse.</w:t>
            </w:r>
          </w:p>
          <w:p w:rsidR="00596C66" w:rsidRPr="00350591" w:rsidRDefault="00596C66" w:rsidP="00596C6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350591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 xml:space="preserve">Efficient Parking Management </w:t>
            </w:r>
            <w:r w:rsidRPr="00D2449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using the IoT Technology</w:t>
            </w:r>
            <w:r w:rsidR="005012DF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. The system uses android/web app to find the nearby vacant parking spaces.</w:t>
            </w:r>
            <w:r w:rsidRPr="00350591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96C66" w:rsidRPr="00350591" w:rsidRDefault="00596C66" w:rsidP="00596C6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350591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Clever Bin,</w:t>
            </w:r>
            <w:r w:rsidRPr="0035059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a smart system designed using IoT Technology to locate the nearby dustbin to user and also update the concerned authority about the filled status of the dustbin</w:t>
            </w:r>
          </w:p>
          <w:p w:rsidR="00596C66" w:rsidRPr="00350591" w:rsidRDefault="00596C66" w:rsidP="00596C6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350591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Performance Evaluation of Hypercube Interconnection Network</w:t>
            </w:r>
            <w:r w:rsidR="005012DF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5012DF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the system was design with the motive to study how hypercube network performs by sending varying number of packets through the nodes.</w:t>
            </w:r>
          </w:p>
          <w:p w:rsidR="00596C66" w:rsidRPr="00350591" w:rsidRDefault="00596C66" w:rsidP="00596C6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350591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 xml:space="preserve">Employee Management </w:t>
            </w:r>
            <w:r w:rsidR="005012DF" w:rsidRPr="00350591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System</w:t>
            </w:r>
            <w:r w:rsidR="005012DF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5012DF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a system developed using VB6 which calculate the employee allowance, store their info, calculate their leave and overtimes etc.</w:t>
            </w:r>
          </w:p>
        </w:tc>
      </w:tr>
      <w:tr w:rsidR="00596C66" w:rsidRPr="006063A7" w:rsidTr="00596C66">
        <w:tc>
          <w:tcPr>
            <w:tcW w:w="1706" w:type="dxa"/>
          </w:tcPr>
          <w:p w:rsidR="00596C66" w:rsidRPr="009A46EF" w:rsidRDefault="00596C66" w:rsidP="00596C66">
            <w:pPr>
              <w:pStyle w:val="Heading1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A46EF">
              <w:rPr>
                <w:rFonts w:ascii="Times New Roman" w:hAnsi="Times New Roman"/>
                <w:sz w:val="24"/>
                <w:szCs w:val="24"/>
                <w:u w:val="single"/>
              </w:rPr>
              <w:t>Technical Skills</w:t>
            </w:r>
          </w:p>
        </w:tc>
        <w:tc>
          <w:tcPr>
            <w:tcW w:w="6934" w:type="dxa"/>
            <w:gridSpan w:val="2"/>
          </w:tcPr>
          <w:p w:rsidR="00596C66" w:rsidRDefault="00596C66" w:rsidP="00596C6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D2449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C/C++, HTML &amp; CSS, C- Graphics, JavaScript</w:t>
            </w:r>
          </w:p>
          <w:p w:rsidR="00596C66" w:rsidRDefault="00596C66" w:rsidP="00596C6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D2449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SQL database handling</w:t>
            </w:r>
          </w:p>
          <w:p w:rsidR="00596C66" w:rsidRDefault="00596C66" w:rsidP="00596C6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lastRenderedPageBreak/>
              <w:t>Working with JSON</w:t>
            </w:r>
          </w:p>
          <w:p w:rsidR="00596C66" w:rsidRPr="00D24492" w:rsidRDefault="00596C66" w:rsidP="00596C6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D2449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Development with</w:t>
            </w:r>
            <w:r w:rsidRPr="00D24492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D2449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Joomla </w:t>
            </w:r>
            <w:r w:rsidRPr="00D24492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96C66" w:rsidRDefault="00596C66" w:rsidP="00596C6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Internet of Things</w:t>
            </w:r>
          </w:p>
          <w:p w:rsidR="00596C66" w:rsidRDefault="00596C66" w:rsidP="00596C6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D2449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Android App Development</w:t>
            </w:r>
          </w:p>
          <w:p w:rsidR="00596C66" w:rsidRPr="00D24492" w:rsidRDefault="00596C66" w:rsidP="00596C6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D2449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Web Development</w:t>
            </w:r>
          </w:p>
        </w:tc>
      </w:tr>
      <w:tr w:rsidR="00596C66" w:rsidRPr="006063A7" w:rsidTr="00596C66">
        <w:tc>
          <w:tcPr>
            <w:tcW w:w="1706" w:type="dxa"/>
          </w:tcPr>
          <w:p w:rsidR="00596C66" w:rsidRPr="009A46EF" w:rsidRDefault="00596C66" w:rsidP="00596C66">
            <w:pPr>
              <w:pStyle w:val="Heading1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A46EF">
              <w:rPr>
                <w:rFonts w:ascii="Times New Roman" w:hAnsi="Times New Roman"/>
                <w:sz w:val="24"/>
                <w:szCs w:val="24"/>
                <w:u w:val="single"/>
              </w:rPr>
              <w:lastRenderedPageBreak/>
              <w:t>Awards &amp; Recognition</w:t>
            </w:r>
          </w:p>
        </w:tc>
        <w:tc>
          <w:tcPr>
            <w:tcW w:w="6934" w:type="dxa"/>
            <w:gridSpan w:val="2"/>
          </w:tcPr>
          <w:p w:rsidR="00596C66" w:rsidRDefault="00596C66" w:rsidP="00596C6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35059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Became Microsoft Student Partner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from November 2015- July 2017.</w:t>
            </w:r>
          </w:p>
          <w:p w:rsidR="00596C66" w:rsidRDefault="00596C66" w:rsidP="00596C6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35059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Web Development Head at Microsoft Mobile Innovation Lab(MMIL) from May 2016- May 2017 and Member of MMIL from Jan 2015.</w:t>
            </w:r>
          </w:p>
          <w:p w:rsidR="005012DF" w:rsidRPr="005012DF" w:rsidRDefault="005012DF" w:rsidP="005012D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Volunteer of Smart India Hackathon 2017 Organized by Government of India.</w:t>
            </w:r>
          </w:p>
          <w:p w:rsidR="00596C66" w:rsidRDefault="00596C66" w:rsidP="00596C6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35059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Presented a paper in ZARF’16 in ZHCET, Aligarh Muslim University</w:t>
            </w:r>
            <w:r w:rsidRPr="00350591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35059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and awarded 2</w:t>
            </w:r>
            <w:r w:rsidRPr="0035059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vertAlign w:val="superscript"/>
              </w:rPr>
              <w:t>nd</w:t>
            </w:r>
            <w:r w:rsidRPr="0035059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position.</w:t>
            </w:r>
          </w:p>
          <w:p w:rsidR="00063153" w:rsidRDefault="00063153" w:rsidP="00596C6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Indian Engineering Olympiad: City:12/ AIR: </w:t>
            </w:r>
            <w:r w:rsidR="00E339A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539</w:t>
            </w:r>
            <w:bookmarkStart w:id="0" w:name="_GoBack"/>
            <w:bookmarkEnd w:id="0"/>
          </w:p>
          <w:p w:rsidR="00596C66" w:rsidRPr="00350591" w:rsidRDefault="00596C66" w:rsidP="00596C6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350591">
              <w:rPr>
                <w:rFonts w:ascii="Times New Roman" w:hAnsi="Times New Roman" w:cs="Times New Roman"/>
                <w:sz w:val="20"/>
                <w:szCs w:val="20"/>
              </w:rPr>
              <w:t>International Math Olympiad Ranks</w:t>
            </w:r>
            <w:r w:rsidRPr="000842F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School:2/ State:2012 / </w:t>
            </w:r>
            <w:r w:rsidRPr="000842F9">
              <w:rPr>
                <w:rFonts w:ascii="Times New Roman" w:hAnsi="Times New Roman" w:cs="Times New Roman"/>
                <w:sz w:val="20"/>
                <w:szCs w:val="20"/>
              </w:rPr>
              <w:t>International:15963</w:t>
            </w:r>
          </w:p>
        </w:tc>
      </w:tr>
      <w:tr w:rsidR="00596C66" w:rsidRPr="006063A7" w:rsidTr="00596C66">
        <w:tc>
          <w:tcPr>
            <w:tcW w:w="1706" w:type="dxa"/>
          </w:tcPr>
          <w:p w:rsidR="00596C66" w:rsidRPr="009A46EF" w:rsidRDefault="00596C66" w:rsidP="00596C66">
            <w:pPr>
              <w:pStyle w:val="Heading1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A46EF">
              <w:rPr>
                <w:rFonts w:ascii="Times New Roman" w:hAnsi="Times New Roman"/>
                <w:sz w:val="24"/>
                <w:szCs w:val="24"/>
                <w:u w:val="single"/>
              </w:rPr>
              <w:t>Extra-Curricular Participation</w:t>
            </w:r>
          </w:p>
        </w:tc>
        <w:tc>
          <w:tcPr>
            <w:tcW w:w="6934" w:type="dxa"/>
            <w:gridSpan w:val="2"/>
          </w:tcPr>
          <w:p w:rsidR="00596C66" w:rsidRPr="00350591" w:rsidRDefault="00596C66" w:rsidP="00596C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35059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Participated in Microsoft Imagine Cup Contest.</w:t>
            </w:r>
          </w:p>
          <w:p w:rsidR="00596C66" w:rsidRPr="000842F9" w:rsidRDefault="00596C66" w:rsidP="00596C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35059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Conducted a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3-day workshop </w:t>
            </w:r>
            <w:r w:rsidRPr="0035059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on “Introduction to IoT Technology” at JSS Academy of Technical Education, Noida</w:t>
            </w:r>
          </w:p>
          <w:p w:rsidR="00596C66" w:rsidRPr="000842F9" w:rsidRDefault="00596C66" w:rsidP="00596C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Conducted a Session on “Web Development” </w:t>
            </w:r>
            <w:r w:rsidRPr="0035059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at JSS Academy of Technical Education, Noida</w:t>
            </w:r>
          </w:p>
          <w:p w:rsidR="00596C66" w:rsidRPr="000842F9" w:rsidRDefault="00596C66" w:rsidP="00596C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35059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Attended Workshop on Windows and Android app Development organized at JSS Academ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y of Technical Education, Noida</w:t>
            </w:r>
          </w:p>
          <w:p w:rsidR="00596C66" w:rsidRPr="000842F9" w:rsidRDefault="00596C66" w:rsidP="00596C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0842F9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Attended workshop of Multimedia and e-commerce at University Women’s Polytechnic, AMU in Feb 2013 &amp; 2012</w:t>
            </w:r>
          </w:p>
          <w:p w:rsidR="00596C66" w:rsidRPr="00350591" w:rsidRDefault="00596C66" w:rsidP="00596C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35059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Presented a Paper on Green Information Technology in Genesis 3.0 at Paradigm’14, conducted at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ZHCET</w:t>
            </w:r>
            <w:r w:rsidRPr="0035059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, AMU</w:t>
            </w:r>
            <w:r w:rsidRPr="00350591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:rsidR="00596C66" w:rsidRPr="000842F9" w:rsidRDefault="00596C66" w:rsidP="00596C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Event Coordinator of college fest for 3 years </w:t>
            </w:r>
          </w:p>
          <w:p w:rsidR="00596C66" w:rsidRPr="00350591" w:rsidRDefault="00596C66" w:rsidP="00596C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35059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vent Coordinator at poly society AMU.</w:t>
            </w:r>
          </w:p>
        </w:tc>
      </w:tr>
      <w:tr w:rsidR="00596C66" w:rsidRPr="006063A7" w:rsidTr="00596C66">
        <w:tc>
          <w:tcPr>
            <w:tcW w:w="1706" w:type="dxa"/>
          </w:tcPr>
          <w:p w:rsidR="00596C66" w:rsidRPr="009A46EF" w:rsidRDefault="00596C66" w:rsidP="00596C66">
            <w:pPr>
              <w:pStyle w:val="Heading1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A46EF">
              <w:rPr>
                <w:rFonts w:ascii="Times New Roman" w:hAnsi="Times New Roman"/>
                <w:sz w:val="24"/>
                <w:szCs w:val="24"/>
                <w:u w:val="single"/>
              </w:rPr>
              <w:t>References</w:t>
            </w:r>
          </w:p>
        </w:tc>
        <w:tc>
          <w:tcPr>
            <w:tcW w:w="6934" w:type="dxa"/>
            <w:gridSpan w:val="2"/>
          </w:tcPr>
          <w:p w:rsidR="00596C66" w:rsidRPr="003B0FC9" w:rsidRDefault="00596C66" w:rsidP="00596C66">
            <w:pPr>
              <w:pStyle w:val="Heading1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Dr. Anita Sahoo</w:t>
            </w:r>
            <w:r>
              <w:rPr>
                <w:rFonts w:ascii="Times New Roman" w:hAnsi="Times New Roman"/>
                <w:sz w:val="20"/>
                <w:szCs w:val="20"/>
              </w:rPr>
              <w:br/>
            </w:r>
            <w:r w:rsidRPr="006063A7">
              <w:rPr>
                <w:rFonts w:ascii="Times New Roman" w:hAnsi="Times New Roman"/>
                <w:b w:val="0"/>
                <w:sz w:val="20"/>
                <w:szCs w:val="20"/>
              </w:rPr>
              <w:t xml:space="preserve">Professor (Department of Computer Science Engineering), </w:t>
            </w:r>
            <w:r w:rsidRPr="006063A7">
              <w:rPr>
                <w:rFonts w:ascii="Times New Roman" w:hAnsi="Times New Roman"/>
                <w:b w:val="0"/>
                <w:sz w:val="20"/>
                <w:szCs w:val="20"/>
              </w:rPr>
              <w:br/>
              <w:t>JSS Academy of Technical Education, Noida</w:t>
            </w:r>
            <w:r w:rsidRPr="006063A7">
              <w:rPr>
                <w:rFonts w:ascii="Times New Roman" w:hAnsi="Times New Roman"/>
                <w:b w:val="0"/>
                <w:sz w:val="20"/>
                <w:szCs w:val="20"/>
              </w:rPr>
              <w:br/>
              <w:t>E-mail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hyperlink r:id="rId9" w:history="1">
              <w:r w:rsidRPr="00A936BE">
                <w:rPr>
                  <w:rStyle w:val="Hyperlink"/>
                  <w:rFonts w:ascii="Times New Roman" w:hAnsi="Times New Roman"/>
                  <w:color w:val="0070C0"/>
                  <w:sz w:val="20"/>
                  <w:szCs w:val="20"/>
                </w:rPr>
                <w:t>anitasahoo@jssaten.ac.in</w:t>
              </w:r>
            </w:hyperlink>
            <w:r>
              <w:rPr>
                <w:rFonts w:ascii="Times New Roman" w:hAnsi="Times New Roman"/>
                <w:b w:val="0"/>
                <w:sz w:val="20"/>
                <w:szCs w:val="20"/>
              </w:rPr>
              <w:br/>
              <w:t>Tel.: +91 9899107468</w:t>
            </w:r>
          </w:p>
          <w:p w:rsidR="00596C66" w:rsidRPr="00D24492" w:rsidRDefault="00596C66" w:rsidP="00596C66">
            <w:pPr>
              <w:pStyle w:val="Heading1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Prof. Mohammed A. Qadeer</w:t>
            </w:r>
            <w:r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>Professor (Department of Computer Engineering), ZHCET,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br/>
              <w:t>Aligarh Muslim University, Aligarh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br/>
              <w:t xml:space="preserve">E-mail: </w:t>
            </w:r>
            <w:hyperlink r:id="rId10" w:history="1">
              <w:r w:rsidRPr="00A936BE">
                <w:rPr>
                  <w:rStyle w:val="Hyperlink"/>
                  <w:rFonts w:ascii="Times New Roman" w:hAnsi="Times New Roman"/>
                  <w:color w:val="0070C0"/>
                  <w:sz w:val="20"/>
                  <w:szCs w:val="20"/>
                </w:rPr>
                <w:t>maqadeer@amu.ac.in</w:t>
              </w:r>
            </w:hyperlink>
            <w:r>
              <w:rPr>
                <w:rFonts w:ascii="Times New Roman" w:hAnsi="Times New Roman"/>
                <w:b w:val="0"/>
                <w:sz w:val="20"/>
                <w:szCs w:val="20"/>
              </w:rPr>
              <w:br/>
              <w:t>Tel.: +91 9897705269</w:t>
            </w:r>
            <w:r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sz w:val="20"/>
                <w:szCs w:val="20"/>
              </w:rPr>
              <w:br/>
            </w:r>
          </w:p>
        </w:tc>
      </w:tr>
    </w:tbl>
    <w:p w:rsidR="009A46EF" w:rsidRPr="006063A7" w:rsidRDefault="009A46EF">
      <w:pPr>
        <w:rPr>
          <w:rFonts w:ascii="Times New Roman" w:hAnsi="Times New Roman" w:cs="Times New Roman"/>
        </w:rPr>
      </w:pPr>
    </w:p>
    <w:sectPr w:rsidR="009A46EF" w:rsidRPr="006063A7"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43B" w:rsidRDefault="0023043B">
      <w:pPr>
        <w:spacing w:after="0" w:line="240" w:lineRule="auto"/>
      </w:pPr>
      <w:r>
        <w:separator/>
      </w:r>
    </w:p>
  </w:endnote>
  <w:endnote w:type="continuationSeparator" w:id="0">
    <w:p w:rsidR="0023043B" w:rsidRDefault="00230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43B" w:rsidRDefault="0023043B">
      <w:pPr>
        <w:spacing w:after="0" w:line="240" w:lineRule="auto"/>
      </w:pPr>
      <w:r>
        <w:separator/>
      </w:r>
    </w:p>
  </w:footnote>
  <w:footnote w:type="continuationSeparator" w:id="0">
    <w:p w:rsidR="0023043B" w:rsidRDefault="00230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79BC"/>
    <w:multiLevelType w:val="hybridMultilevel"/>
    <w:tmpl w:val="D94004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5C7F22"/>
    <w:multiLevelType w:val="hybridMultilevel"/>
    <w:tmpl w:val="FEC0C0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3259B2"/>
    <w:multiLevelType w:val="hybridMultilevel"/>
    <w:tmpl w:val="A13E5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24643"/>
    <w:multiLevelType w:val="hybridMultilevel"/>
    <w:tmpl w:val="D4289B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75307FDC"/>
    <w:multiLevelType w:val="hybridMultilevel"/>
    <w:tmpl w:val="FA8452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A38"/>
    <w:rsid w:val="00063153"/>
    <w:rsid w:val="000842F9"/>
    <w:rsid w:val="001C0D2D"/>
    <w:rsid w:val="0023043B"/>
    <w:rsid w:val="00267579"/>
    <w:rsid w:val="00341348"/>
    <w:rsid w:val="00350591"/>
    <w:rsid w:val="00382D50"/>
    <w:rsid w:val="003B0FC9"/>
    <w:rsid w:val="003C7FAC"/>
    <w:rsid w:val="005012DF"/>
    <w:rsid w:val="005405CB"/>
    <w:rsid w:val="00596C66"/>
    <w:rsid w:val="005C5C78"/>
    <w:rsid w:val="006063A7"/>
    <w:rsid w:val="006317C8"/>
    <w:rsid w:val="006A0A1C"/>
    <w:rsid w:val="00750A38"/>
    <w:rsid w:val="008C3822"/>
    <w:rsid w:val="00952F49"/>
    <w:rsid w:val="009632CF"/>
    <w:rsid w:val="009A46EF"/>
    <w:rsid w:val="00A37F7E"/>
    <w:rsid w:val="00A5409F"/>
    <w:rsid w:val="00A56EB7"/>
    <w:rsid w:val="00A936BE"/>
    <w:rsid w:val="00BC4181"/>
    <w:rsid w:val="00D24492"/>
    <w:rsid w:val="00DA7557"/>
    <w:rsid w:val="00DD67FB"/>
    <w:rsid w:val="00E2386E"/>
    <w:rsid w:val="00E339A6"/>
    <w:rsid w:val="00E9209F"/>
    <w:rsid w:val="00E93F71"/>
    <w:rsid w:val="00F23D07"/>
    <w:rsid w:val="00FB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89F62"/>
  <w15:chartTrackingRefBased/>
  <w15:docId w15:val="{27243C2E-2414-4639-A54C-45950F77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rsid w:val="009A46EF"/>
    <w:pPr>
      <w:pBdr>
        <w:bottom w:val="single" w:sz="4" w:space="6" w:color="auto"/>
      </w:pBdr>
      <w:spacing w:before="40" w:after="40"/>
    </w:pPr>
    <w:rPr>
      <w:rFonts w:ascii="Times New Roman" w:hAnsi="Times New Roman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character" w:styleId="Emphasis">
    <w:name w:val="Emphasis"/>
    <w:basedOn w:val="DefaultParagraphFont"/>
    <w:uiPriority w:val="20"/>
    <w:qFormat/>
    <w:rsid w:val="00341348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350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FC9"/>
    <w:rPr>
      <w:color w:val="7B2F6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F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irathore14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qadeer@amu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itasahoo@jssaten.ac.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ushi\AppData\Roaming\Microsoft\Templates\Chronological%20resume%20(Minimalist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14/128 Galie Girdharilal, Near Ramlila Ground, G.T. Road, Aligarh-202001
09897105902 
ayushirathore147@gmail.com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design).dotx</Template>
  <TotalTime>91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</dc:creator>
  <cp:keywords/>
  <dc:description/>
  <cp:lastModifiedBy>Ayushi Rathore</cp:lastModifiedBy>
  <cp:revision>15</cp:revision>
  <dcterms:created xsi:type="dcterms:W3CDTF">2017-10-12T21:02:00Z</dcterms:created>
  <dcterms:modified xsi:type="dcterms:W3CDTF">2017-11-02T18:43:00Z</dcterms:modified>
</cp:coreProperties>
</file>